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B3AC37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6D42AAD" w14:textId="77777777" w:rsidR="00692703" w:rsidRPr="00CF1A49" w:rsidRDefault="00881750" w:rsidP="00490C47">
            <w:r>
              <w:t>Michael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Munro</w:t>
            </w:r>
          </w:p>
          <w:p w14:paraId="047605B2" w14:textId="77777777" w:rsidR="00692703" w:rsidRPr="00CF1A49" w:rsidRDefault="00881750" w:rsidP="00913946">
            <w:pPr>
              <w:pStyle w:val="ContactInfo"/>
              <w:contextualSpacing w:val="0"/>
            </w:pPr>
            <w:r>
              <w:t xml:space="preserve">907 Geelong Road </w:t>
            </w:r>
            <w:proofErr w:type="gramStart"/>
            <w:r>
              <w:t>Canadian  Vic</w:t>
            </w:r>
            <w:proofErr w:type="gramEnd"/>
            <w:r>
              <w:t xml:space="preserve"> 3350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3DCCF3888614CFE8F56D7155E41F5F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0418 682 662</w:t>
            </w:r>
          </w:p>
          <w:p w14:paraId="3EC51EC8" w14:textId="77777777" w:rsidR="00692703" w:rsidRPr="00CF1A49" w:rsidRDefault="00881750" w:rsidP="00913946">
            <w:pPr>
              <w:pStyle w:val="ContactInfoEmphasis"/>
              <w:contextualSpacing w:val="0"/>
            </w:pPr>
            <w:r>
              <w:t>mmunro1995@gmail.com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1CCD25C6B70B4F9588A5275DCD3E79E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 </w:t>
            </w:r>
          </w:p>
        </w:tc>
      </w:tr>
      <w:tr w:rsidR="009571D8" w:rsidRPr="00CF1A49" w14:paraId="270E8FA1" w14:textId="77777777" w:rsidTr="00692703">
        <w:tc>
          <w:tcPr>
            <w:tcW w:w="9360" w:type="dxa"/>
            <w:tcMar>
              <w:top w:w="432" w:type="dxa"/>
            </w:tcMar>
          </w:tcPr>
          <w:p w14:paraId="08685EEE" w14:textId="686DC127" w:rsidR="001755A8" w:rsidRPr="00CF1A49" w:rsidRDefault="001755A8" w:rsidP="00913946">
            <w:pPr>
              <w:contextualSpacing w:val="0"/>
            </w:pPr>
          </w:p>
        </w:tc>
      </w:tr>
    </w:tbl>
    <w:p w14:paraId="74A8CBAE" w14:textId="77777777" w:rsidR="004E01EB" w:rsidRPr="00CF1A49" w:rsidRDefault="00DD37E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3ECB14D61514C5DB4A052BE3E7670AC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867897D" w14:textId="77777777" w:rsidTr="00D66A52">
        <w:tc>
          <w:tcPr>
            <w:tcW w:w="9355" w:type="dxa"/>
          </w:tcPr>
          <w:p w14:paraId="0A9ADB42" w14:textId="77777777" w:rsidR="001D0BF1" w:rsidRPr="00CF1A49" w:rsidRDefault="00881750" w:rsidP="001D0BF1">
            <w:pPr>
              <w:pStyle w:val="Heading3"/>
              <w:contextualSpacing w:val="0"/>
              <w:outlineLvl w:val="2"/>
            </w:pPr>
            <w:r>
              <w:t>2016</w:t>
            </w:r>
            <w:r w:rsidR="001D0BF1" w:rsidRPr="00CF1A49">
              <w:t xml:space="preserve"> – </w:t>
            </w:r>
          </w:p>
          <w:p w14:paraId="71DA2EFE" w14:textId="1569B824" w:rsidR="001D0BF1" w:rsidRPr="00CF1A49" w:rsidRDefault="00881750" w:rsidP="001D0BF1">
            <w:pPr>
              <w:pStyle w:val="Heading2"/>
              <w:contextualSpacing w:val="0"/>
              <w:outlineLvl w:val="1"/>
            </w:pPr>
            <w:r>
              <w:t xml:space="preserve">Account Management team </w:t>
            </w:r>
            <w:proofErr w:type="gramStart"/>
            <w:r>
              <w:t>intern(</w:t>
            </w:r>
            <w:proofErr w:type="gramEnd"/>
            <w:r>
              <w:t>FedUni Profess</w:t>
            </w:r>
            <w:r w:rsidR="009450AD">
              <w:t>i</w:t>
            </w:r>
            <w:r>
              <w:t>onal Pr</w:t>
            </w:r>
            <w:r w:rsidR="00DE1F54">
              <w:t>actise student)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ibm</w:t>
            </w:r>
          </w:p>
          <w:p w14:paraId="18F316F7" w14:textId="77777777" w:rsidR="001E3120" w:rsidRDefault="00881750" w:rsidP="001D0BF1">
            <w:pPr>
              <w:contextualSpacing w:val="0"/>
            </w:pPr>
            <w:r>
              <w:t>My responsibilities were</w:t>
            </w:r>
          </w:p>
          <w:p w14:paraId="1DDDC77F" w14:textId="77777777" w:rsidR="00BA3E55" w:rsidRDefault="00000E34" w:rsidP="00000E34">
            <w:pPr>
              <w:pStyle w:val="ListParagraph"/>
              <w:numPr>
                <w:ilvl w:val="0"/>
                <w:numId w:val="14"/>
              </w:numPr>
            </w:pPr>
            <w:r>
              <w:t>Onboarding New Team Members</w:t>
            </w:r>
          </w:p>
          <w:p w14:paraId="34DA518E" w14:textId="77777777" w:rsidR="00000E34" w:rsidRDefault="00000E34" w:rsidP="00000E34">
            <w:pPr>
              <w:pStyle w:val="ListParagraph"/>
              <w:numPr>
                <w:ilvl w:val="0"/>
                <w:numId w:val="14"/>
              </w:numPr>
            </w:pPr>
            <w:r>
              <w:t>Offboarding Team Members</w:t>
            </w:r>
          </w:p>
          <w:p w14:paraId="01102F91" w14:textId="77777777" w:rsidR="00000E34" w:rsidRDefault="00000E34" w:rsidP="00000E34">
            <w:pPr>
              <w:pStyle w:val="ListParagraph"/>
              <w:numPr>
                <w:ilvl w:val="0"/>
                <w:numId w:val="14"/>
              </w:numPr>
            </w:pPr>
            <w:r>
              <w:t>Access Management</w:t>
            </w:r>
          </w:p>
          <w:p w14:paraId="5A49B311" w14:textId="496144AD" w:rsidR="00000E34" w:rsidRPr="00CF1A49" w:rsidRDefault="00000E34" w:rsidP="00000E34">
            <w:pPr>
              <w:pStyle w:val="ListParagraph"/>
              <w:numPr>
                <w:ilvl w:val="0"/>
                <w:numId w:val="14"/>
              </w:numPr>
            </w:pPr>
            <w:r>
              <w:t>Data Security and Privacy</w:t>
            </w:r>
          </w:p>
        </w:tc>
      </w:tr>
      <w:tr w:rsidR="00F61DF9" w:rsidRPr="00CF1A49" w14:paraId="42E09B2F" w14:textId="77777777" w:rsidTr="00F61DF9">
        <w:tc>
          <w:tcPr>
            <w:tcW w:w="9355" w:type="dxa"/>
            <w:tcMar>
              <w:top w:w="216" w:type="dxa"/>
            </w:tcMar>
          </w:tcPr>
          <w:p w14:paraId="171252FC" w14:textId="77777777" w:rsidR="00F61DF9" w:rsidRPr="00CF1A49" w:rsidRDefault="00DE1F54" w:rsidP="00F61DF9">
            <w:pPr>
              <w:pStyle w:val="Heading3"/>
              <w:contextualSpacing w:val="0"/>
              <w:outlineLvl w:val="2"/>
            </w:pPr>
            <w:r>
              <w:t>2016</w:t>
            </w:r>
            <w:r w:rsidR="00F61DF9" w:rsidRPr="00CF1A49">
              <w:t xml:space="preserve"> – </w:t>
            </w:r>
            <w:r>
              <w:t>2017</w:t>
            </w:r>
          </w:p>
          <w:p w14:paraId="35064778" w14:textId="77777777" w:rsidR="00F61DF9" w:rsidRPr="00CF1A49" w:rsidRDefault="00DE1F54" w:rsidP="00F61DF9">
            <w:pPr>
              <w:pStyle w:val="Heading2"/>
              <w:contextualSpacing w:val="0"/>
              <w:outlineLvl w:val="1"/>
            </w:pPr>
            <w:r>
              <w:t>Student Mentor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Federation University</w:t>
            </w:r>
          </w:p>
          <w:p w14:paraId="5A55A1DF" w14:textId="2BB3E3E3" w:rsidR="00B838B9" w:rsidRDefault="00000E34" w:rsidP="00B838B9">
            <w:r>
              <w:t>My Responsibilities</w:t>
            </w:r>
          </w:p>
          <w:p w14:paraId="14231732" w14:textId="1D72DB59" w:rsidR="00000E34" w:rsidRDefault="00000E34" w:rsidP="00000E34">
            <w:pPr>
              <w:pStyle w:val="ListParagraph"/>
              <w:numPr>
                <w:ilvl w:val="0"/>
                <w:numId w:val="15"/>
              </w:numPr>
            </w:pPr>
            <w:r>
              <w:t>Introducing new students to Fed Uni</w:t>
            </w:r>
          </w:p>
          <w:p w14:paraId="4DBB108B" w14:textId="77777777" w:rsidR="00F61DF9" w:rsidRDefault="00000E34" w:rsidP="00000E34">
            <w:pPr>
              <w:pStyle w:val="ListParagraph"/>
              <w:numPr>
                <w:ilvl w:val="0"/>
                <w:numId w:val="15"/>
              </w:numPr>
            </w:pPr>
            <w:r>
              <w:t>Being the first point of contact for first year</w:t>
            </w:r>
          </w:p>
          <w:p w14:paraId="4CF089BB" w14:textId="2749DCA4" w:rsidR="00000E34" w:rsidRDefault="00000E34" w:rsidP="00B838B9">
            <w:pPr>
              <w:pStyle w:val="ListParagraph"/>
              <w:numPr>
                <w:ilvl w:val="0"/>
                <w:numId w:val="15"/>
              </w:numPr>
            </w:pPr>
            <w:r>
              <w:t>Organizing Activities for first years</w:t>
            </w:r>
          </w:p>
        </w:tc>
      </w:tr>
      <w:tr w:rsidR="00DE1F54" w:rsidRPr="00CF1A49" w14:paraId="5C612854" w14:textId="77777777" w:rsidTr="00F61DF9">
        <w:tc>
          <w:tcPr>
            <w:tcW w:w="9355" w:type="dxa"/>
            <w:tcMar>
              <w:top w:w="216" w:type="dxa"/>
            </w:tcMar>
          </w:tcPr>
          <w:p w14:paraId="3DAE2228" w14:textId="77777777" w:rsidR="00DE1F54" w:rsidRDefault="00DE1F54" w:rsidP="00F61DF9">
            <w:pPr>
              <w:pStyle w:val="Heading3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26592BB5B7B0478488ED9288053C6B7D"/>
        </w:placeholder>
        <w:temporary/>
        <w:showingPlcHdr/>
        <w15:appearance w15:val="hidden"/>
      </w:sdtPr>
      <w:sdtEndPr/>
      <w:sdtContent>
        <w:p w14:paraId="16550984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CBC8ED4" w14:textId="77777777" w:rsidTr="00D66A52">
        <w:tc>
          <w:tcPr>
            <w:tcW w:w="9355" w:type="dxa"/>
          </w:tcPr>
          <w:p w14:paraId="575ACF1D" w14:textId="77777777" w:rsidR="001D0BF1" w:rsidRPr="00CF1A49" w:rsidRDefault="00207EB6" w:rsidP="001D0BF1">
            <w:pPr>
              <w:pStyle w:val="Heading3"/>
              <w:contextualSpacing w:val="0"/>
              <w:outlineLvl w:val="2"/>
            </w:pPr>
            <w:r>
              <w:t>2016-2018</w:t>
            </w:r>
          </w:p>
          <w:p w14:paraId="51C87449" w14:textId="77777777" w:rsidR="001D0BF1" w:rsidRPr="00CF1A49" w:rsidRDefault="00207EB6" w:rsidP="001D0BF1">
            <w:pPr>
              <w:pStyle w:val="Heading2"/>
              <w:contextualSpacing w:val="0"/>
              <w:outlineLvl w:val="1"/>
            </w:pPr>
            <w:r>
              <w:t xml:space="preserve">Bachelor of information </w:t>
            </w:r>
            <w:proofErr w:type="gramStart"/>
            <w:r>
              <w:t>technology(</w:t>
            </w:r>
            <w:proofErr w:type="gramEnd"/>
            <w:r>
              <w:t>Professional Practise)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federation university australia</w:t>
            </w:r>
          </w:p>
          <w:p w14:paraId="1221EBD0" w14:textId="77777777" w:rsidR="007538DC" w:rsidRDefault="00D63D12" w:rsidP="007538DC">
            <w:pPr>
              <w:contextualSpacing w:val="0"/>
            </w:pPr>
            <w:r>
              <w:t>GPA: 6.583</w:t>
            </w:r>
          </w:p>
          <w:p w14:paraId="3A60557E" w14:textId="7DAE0E4E" w:rsidR="00B838B9" w:rsidRPr="00CF1A49" w:rsidRDefault="00D63D12" w:rsidP="007538DC">
            <w:pPr>
              <w:contextualSpacing w:val="0"/>
            </w:pPr>
            <w:r>
              <w:t>Awards: Federation University</w:t>
            </w:r>
            <w:r w:rsidR="00173A18">
              <w:t xml:space="preserve"> ITS Award</w:t>
            </w:r>
          </w:p>
        </w:tc>
      </w:tr>
      <w:tr w:rsidR="00F61DF9" w:rsidRPr="00CF1A49" w14:paraId="39F8951A" w14:textId="77777777" w:rsidTr="00F61DF9">
        <w:tc>
          <w:tcPr>
            <w:tcW w:w="9355" w:type="dxa"/>
            <w:tcMar>
              <w:top w:w="216" w:type="dxa"/>
            </w:tcMar>
          </w:tcPr>
          <w:p w14:paraId="08C01C82" w14:textId="77777777" w:rsidR="00F61DF9" w:rsidRPr="00CF1A49" w:rsidRDefault="00207EB6" w:rsidP="00F61DF9">
            <w:pPr>
              <w:pStyle w:val="Heading3"/>
              <w:contextualSpacing w:val="0"/>
              <w:outlineLvl w:val="2"/>
            </w:pPr>
            <w:r>
              <w:t>2015-2016</w:t>
            </w:r>
          </w:p>
          <w:p w14:paraId="4D125143" w14:textId="77777777" w:rsidR="00207EB6" w:rsidRPr="00CF1A49" w:rsidRDefault="00207EB6" w:rsidP="00207EB6">
            <w:pPr>
              <w:pStyle w:val="Heading2"/>
              <w:contextualSpacing w:val="0"/>
              <w:outlineLvl w:val="1"/>
            </w:pPr>
            <w:r>
              <w:t>Bachelor of information technology</w:t>
            </w:r>
            <w:r w:rsidRPr="00CF1A49">
              <w:t xml:space="preserve">, </w:t>
            </w:r>
            <w:r>
              <w:rPr>
                <w:rStyle w:val="SubtleReference"/>
              </w:rPr>
              <w:t>federation university australia</w:t>
            </w:r>
          </w:p>
          <w:p w14:paraId="52C44D5B" w14:textId="4DD2F549" w:rsidR="00F61DF9" w:rsidRDefault="00D63D12" w:rsidP="00F61DF9">
            <w:r>
              <w:t>GPA: 7:00</w:t>
            </w:r>
          </w:p>
          <w:p w14:paraId="3118D21A" w14:textId="094AE551" w:rsidR="00052314" w:rsidRDefault="00052314" w:rsidP="00F61DF9">
            <w:r>
              <w:t>Awards: 2015 Federation University Australia Scholarship</w:t>
            </w:r>
            <w:r w:rsidR="00294EF6">
              <w:t xml:space="preserve"> </w:t>
            </w:r>
          </w:p>
          <w:p w14:paraId="194C0B6D" w14:textId="6C7E3B6A" w:rsidR="00C40FBA" w:rsidRDefault="00C40FBA" w:rsidP="00F61DF9">
            <w:proofErr w:type="spellStart"/>
            <w:r>
              <w:t>FoST</w:t>
            </w:r>
            <w:proofErr w:type="spellEnd"/>
            <w:r>
              <w:t xml:space="preserve"> Scholarship</w:t>
            </w:r>
          </w:p>
          <w:p w14:paraId="282693C8" w14:textId="0B05C091" w:rsidR="00294EF6" w:rsidRDefault="00294EF6" w:rsidP="00F61DF9">
            <w:r>
              <w:t xml:space="preserve"> FedUni Living Outstanding Academic Achievement Certificate</w:t>
            </w:r>
          </w:p>
          <w:p w14:paraId="4FD889FA" w14:textId="77777777" w:rsidR="00D63D12" w:rsidRDefault="00D63D12" w:rsidP="00F61DF9"/>
          <w:p w14:paraId="41322791" w14:textId="77777777" w:rsidR="00173A18" w:rsidRPr="00CF1A49" w:rsidRDefault="00173A18" w:rsidP="00173A18">
            <w:pPr>
              <w:pStyle w:val="Heading3"/>
              <w:contextualSpacing w:val="0"/>
              <w:outlineLvl w:val="2"/>
            </w:pPr>
            <w:r>
              <w:t>2009-2014</w:t>
            </w:r>
          </w:p>
          <w:p w14:paraId="3C24C728" w14:textId="77777777" w:rsidR="00173A18" w:rsidRPr="00CF1A49" w:rsidRDefault="00173A18" w:rsidP="00173A18">
            <w:pPr>
              <w:pStyle w:val="Heading2"/>
              <w:contextualSpacing w:val="0"/>
              <w:outlineLvl w:val="1"/>
            </w:pPr>
            <w:r>
              <w:lastRenderedPageBreak/>
              <w:t>Victoria certificate of education</w:t>
            </w:r>
            <w:r w:rsidRPr="00CF1A49">
              <w:t xml:space="preserve">, </w:t>
            </w:r>
            <w:r>
              <w:rPr>
                <w:rStyle w:val="SubtleReference"/>
              </w:rPr>
              <w:t>stawell secondary college</w:t>
            </w:r>
          </w:p>
          <w:p w14:paraId="69F92F6E" w14:textId="77777777" w:rsidR="00173A18" w:rsidRDefault="00173A18" w:rsidP="00173A18">
            <w:r>
              <w:t xml:space="preserve">VCE Subjects: Math Methods, Specialist </w:t>
            </w:r>
            <w:proofErr w:type="spellStart"/>
            <w:r>
              <w:t>Maths</w:t>
            </w:r>
            <w:proofErr w:type="spellEnd"/>
            <w:r>
              <w:t>, Physics, Information Technology, Chemistry and English</w:t>
            </w:r>
          </w:p>
          <w:p w14:paraId="179D905D" w14:textId="439ADACF" w:rsidR="00173A18" w:rsidRDefault="00173A18" w:rsidP="00173A18">
            <w:r>
              <w:t>Awards</w:t>
            </w:r>
            <w:r w:rsidR="00052314">
              <w:t xml:space="preserve">: Effort and Application </w:t>
            </w:r>
            <w:proofErr w:type="gramStart"/>
            <w:r w:rsidR="00052314">
              <w:t>Award(</w:t>
            </w:r>
            <w:proofErr w:type="gramEnd"/>
            <w:r w:rsidR="00294EF6">
              <w:t>2009,2010,</w:t>
            </w:r>
            <w:r w:rsidR="00052314">
              <w:t>2012,</w:t>
            </w:r>
            <w:r w:rsidR="00F97C8C">
              <w:t>2013</w:t>
            </w:r>
            <w:r w:rsidR="00F01127">
              <w:t>)</w:t>
            </w:r>
          </w:p>
          <w:p w14:paraId="6F334CBB" w14:textId="7385F114" w:rsidR="00052314" w:rsidRDefault="00052314" w:rsidP="00173A18">
            <w:r>
              <w:t xml:space="preserve">Australian Mathematics </w:t>
            </w:r>
            <w:proofErr w:type="spellStart"/>
            <w:r>
              <w:t>Competion</w:t>
            </w:r>
            <w:proofErr w:type="spellEnd"/>
            <w:r w:rsidR="00294EF6">
              <w:t xml:space="preserve"> </w:t>
            </w:r>
            <w:proofErr w:type="gramStart"/>
            <w:r w:rsidR="00294EF6">
              <w:t>Certificate(</w:t>
            </w:r>
            <w:proofErr w:type="gramEnd"/>
            <w:r w:rsidR="00294EF6">
              <w:t>2009,2010,2011,2012,2013,2014)</w:t>
            </w:r>
          </w:p>
          <w:p w14:paraId="50705DAA" w14:textId="007BD686" w:rsidR="00294EF6" w:rsidRDefault="00294EF6" w:rsidP="00173A18">
            <w:r>
              <w:t>Macpherson Smith Ru</w:t>
            </w:r>
            <w:r w:rsidR="00F01127">
              <w:t>r</w:t>
            </w:r>
            <w:r>
              <w:t xml:space="preserve">al Foundation Program </w:t>
            </w:r>
            <w:proofErr w:type="gramStart"/>
            <w:r>
              <w:t>Certificate(</w:t>
            </w:r>
            <w:proofErr w:type="gramEnd"/>
            <w:r>
              <w:t>2016)</w:t>
            </w:r>
          </w:p>
          <w:p w14:paraId="3268D80D" w14:textId="044E9E97" w:rsidR="00294EF6" w:rsidRDefault="00294EF6" w:rsidP="00173A18">
            <w:r>
              <w:t xml:space="preserve">University of Ballarat Year 10 Dux </w:t>
            </w:r>
            <w:proofErr w:type="gramStart"/>
            <w:r>
              <w:t>Award(</w:t>
            </w:r>
            <w:proofErr w:type="gramEnd"/>
            <w:r>
              <w:t>2012)</w:t>
            </w:r>
          </w:p>
          <w:p w14:paraId="5726AF04" w14:textId="4A67B78A" w:rsidR="00294EF6" w:rsidRDefault="00294EF6" w:rsidP="00173A18">
            <w:r>
              <w:t xml:space="preserve">Subject Excellence </w:t>
            </w:r>
            <w:proofErr w:type="gramStart"/>
            <w:r>
              <w:t>Award(</w:t>
            </w:r>
            <w:proofErr w:type="gramEnd"/>
            <w:r>
              <w:t>2010</w:t>
            </w:r>
            <w:r w:rsidR="00C40FBA">
              <w:t>,2013</w:t>
            </w:r>
            <w:r>
              <w:t>)</w:t>
            </w:r>
          </w:p>
          <w:p w14:paraId="5545C4ED" w14:textId="5CB30E6C" w:rsidR="00294EF6" w:rsidRDefault="00294EF6" w:rsidP="00173A18">
            <w:r>
              <w:t xml:space="preserve">Principals Recognition </w:t>
            </w:r>
            <w:proofErr w:type="gramStart"/>
            <w:r>
              <w:t>Award(</w:t>
            </w:r>
            <w:proofErr w:type="gramEnd"/>
            <w:r>
              <w:t>2014)</w:t>
            </w:r>
          </w:p>
          <w:p w14:paraId="5C3D2943" w14:textId="62480886" w:rsidR="00F97C8C" w:rsidRDefault="00F97C8C" w:rsidP="00173A18">
            <w:r>
              <w:t xml:space="preserve">General Excellence </w:t>
            </w:r>
            <w:proofErr w:type="gramStart"/>
            <w:r>
              <w:t>Award(</w:t>
            </w:r>
            <w:proofErr w:type="gramEnd"/>
            <w:r>
              <w:t>2009,</w:t>
            </w:r>
            <w:r w:rsidR="00F01127">
              <w:t>2011,</w:t>
            </w:r>
            <w:r>
              <w:t>2012)</w:t>
            </w:r>
          </w:p>
          <w:p w14:paraId="345E0E7E" w14:textId="231A50CF" w:rsidR="00F97C8C" w:rsidRDefault="00F97C8C" w:rsidP="00173A18">
            <w:r>
              <w:t xml:space="preserve">UNSW Global </w:t>
            </w:r>
            <w:r w:rsidR="00F01127">
              <w:t>Science</w:t>
            </w:r>
            <w:r>
              <w:t xml:space="preserve"> </w:t>
            </w:r>
            <w:proofErr w:type="gramStart"/>
            <w:r>
              <w:t>Credit(</w:t>
            </w:r>
            <w:proofErr w:type="gramEnd"/>
            <w:r>
              <w:t>2011)</w:t>
            </w:r>
          </w:p>
          <w:p w14:paraId="59709E3D" w14:textId="609EACB4" w:rsidR="00F97C8C" w:rsidRDefault="00F97C8C" w:rsidP="00173A18">
            <w:r>
              <w:t>Year 9 Coordinator’s Award (2011)</w:t>
            </w:r>
          </w:p>
          <w:p w14:paraId="42544CD5" w14:textId="6AF8E59D" w:rsidR="00F97C8C" w:rsidRDefault="00F97C8C" w:rsidP="00173A18">
            <w:r>
              <w:t xml:space="preserve">Year 12 Subject </w:t>
            </w:r>
            <w:proofErr w:type="gramStart"/>
            <w:r>
              <w:t>Award(</w:t>
            </w:r>
            <w:proofErr w:type="gramEnd"/>
            <w:r>
              <w:t>2014)</w:t>
            </w:r>
          </w:p>
          <w:p w14:paraId="698DA1FB" w14:textId="7549F430" w:rsidR="00F97C8C" w:rsidRDefault="00F97C8C" w:rsidP="00173A18">
            <w:r>
              <w:t xml:space="preserve">NCSS Challenge </w:t>
            </w:r>
            <w:r w:rsidR="00F01127">
              <w:t>Distinction (</w:t>
            </w:r>
            <w:r>
              <w:t>2012)</w:t>
            </w:r>
          </w:p>
          <w:p w14:paraId="5CA659AE" w14:textId="0BE4A8F9" w:rsidR="00F97C8C" w:rsidRDefault="00F97C8C" w:rsidP="00173A18">
            <w:r>
              <w:t xml:space="preserve">Furthering Academic and Personal Achievement </w:t>
            </w:r>
            <w:r w:rsidR="00F01127">
              <w:t>Scholarship (</w:t>
            </w:r>
            <w:r>
              <w:t>2009)</w:t>
            </w:r>
          </w:p>
          <w:p w14:paraId="7A0778B1" w14:textId="3D4D372E" w:rsidR="00C40FBA" w:rsidRDefault="00C40FBA" w:rsidP="00173A18">
            <w:r>
              <w:t>German Certificate 1(2010)</w:t>
            </w:r>
          </w:p>
          <w:p w14:paraId="564AC012" w14:textId="77777777" w:rsidR="00C40FBA" w:rsidRDefault="00C40FBA" w:rsidP="00173A18"/>
          <w:p w14:paraId="3B46F460" w14:textId="77777777" w:rsidR="00F97C8C" w:rsidRDefault="00F97C8C" w:rsidP="00173A18"/>
          <w:p w14:paraId="0A045EBC" w14:textId="77777777" w:rsidR="00F97C8C" w:rsidRDefault="00F97C8C" w:rsidP="00173A18"/>
          <w:p w14:paraId="7B4BF8CD" w14:textId="77777777" w:rsidR="00294EF6" w:rsidRDefault="00294EF6" w:rsidP="00173A18"/>
          <w:p w14:paraId="3F0FD8AC" w14:textId="77777777" w:rsidR="00173A18" w:rsidRDefault="00173A18" w:rsidP="00F61DF9"/>
          <w:p w14:paraId="0252BCBD" w14:textId="102319E4" w:rsidR="00B838B9" w:rsidRDefault="00B838B9" w:rsidP="00F61DF9">
            <w:r>
              <w:t>Key Course Related Project</w:t>
            </w:r>
            <w:r w:rsidR="00DF5FA0">
              <w:t>: An Research Assistant Register</w:t>
            </w:r>
          </w:p>
          <w:p w14:paraId="629F5B39" w14:textId="12032EC4" w:rsidR="00DF5FA0" w:rsidRDefault="00DF5FA0" w:rsidP="009329B5">
            <w:pPr>
              <w:pStyle w:val="ListParagraph"/>
              <w:numPr>
                <w:ilvl w:val="0"/>
                <w:numId w:val="16"/>
              </w:numPr>
            </w:pPr>
            <w:r>
              <w:t xml:space="preserve">Design a web application that allows RA’s to </w:t>
            </w:r>
            <w:r w:rsidR="0007141C">
              <w:t>r</w:t>
            </w:r>
            <w:r>
              <w:t>egister their interest in Research</w:t>
            </w:r>
          </w:p>
          <w:p w14:paraId="1F25D259" w14:textId="596BD529" w:rsidR="009329B5" w:rsidRDefault="009329B5" w:rsidP="009329B5"/>
          <w:p w14:paraId="18DD78C4" w14:textId="036EACC8" w:rsidR="009329B5" w:rsidRDefault="009329B5" w:rsidP="009329B5"/>
          <w:p w14:paraId="47E72343" w14:textId="3B692688" w:rsidR="009329B5" w:rsidRDefault="009329B5" w:rsidP="009329B5">
            <w:proofErr w:type="spellStart"/>
            <w:r>
              <w:t>Extra Curricular</w:t>
            </w:r>
            <w:proofErr w:type="spellEnd"/>
            <w:r>
              <w:t xml:space="preserve"> Activities</w:t>
            </w:r>
          </w:p>
          <w:p w14:paraId="4BF7FFA7" w14:textId="69844198" w:rsidR="009329B5" w:rsidRDefault="009329B5" w:rsidP="009329B5">
            <w:r>
              <w:t xml:space="preserve">2015: MSRF Leadership Camp at </w:t>
            </w:r>
            <w:proofErr w:type="spellStart"/>
            <w:r>
              <w:t>Narmbool</w:t>
            </w:r>
            <w:proofErr w:type="spellEnd"/>
          </w:p>
          <w:p w14:paraId="288BA419" w14:textId="77777777" w:rsidR="00DF5FA0" w:rsidRDefault="00DF5FA0" w:rsidP="00F61DF9"/>
          <w:p w14:paraId="3AF26226" w14:textId="77777777" w:rsidR="00B838B9" w:rsidRDefault="00B838B9" w:rsidP="00F61DF9"/>
          <w:p w14:paraId="12B80DDD" w14:textId="3B1F4DA4" w:rsidR="00B838B9" w:rsidRDefault="00B838B9" w:rsidP="00F61DF9"/>
        </w:tc>
      </w:tr>
    </w:tbl>
    <w:sdt>
      <w:sdtPr>
        <w:alias w:val="Skills:"/>
        <w:tag w:val="Skills:"/>
        <w:id w:val="-1392877668"/>
        <w:placeholder>
          <w:docPart w:val="5AA20046536D4738B957194B818DD4C7"/>
        </w:placeholder>
        <w:temporary/>
        <w:showingPlcHdr/>
        <w15:appearance w15:val="hidden"/>
      </w:sdtPr>
      <w:sdtEndPr/>
      <w:sdtContent>
        <w:p w14:paraId="107CDAAB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F5F5DAE" w14:textId="77777777" w:rsidTr="00CF1A49">
        <w:tc>
          <w:tcPr>
            <w:tcW w:w="4675" w:type="dxa"/>
          </w:tcPr>
          <w:p w14:paraId="20DD8BE5" w14:textId="17E0FA4F" w:rsidR="001E3120" w:rsidRPr="006E1507" w:rsidRDefault="005D731D" w:rsidP="006E1507">
            <w:pPr>
              <w:pStyle w:val="ListBullet"/>
              <w:contextualSpacing w:val="0"/>
            </w:pPr>
            <w:r>
              <w:t>Resource Management</w:t>
            </w:r>
          </w:p>
          <w:p w14:paraId="6E4C8563" w14:textId="0EC9A988" w:rsidR="001F4E6D" w:rsidRPr="006E1507" w:rsidRDefault="005D731D" w:rsidP="006E1507">
            <w:pPr>
              <w:pStyle w:val="ListBullet"/>
              <w:contextualSpacing w:val="0"/>
            </w:pPr>
            <w:proofErr w:type="gramStart"/>
            <w:r>
              <w:t>Programming(</w:t>
            </w:r>
            <w:proofErr w:type="gramEnd"/>
            <w:r>
              <w:t>Java, PHP</w:t>
            </w:r>
            <w:r w:rsidR="009450AD">
              <w:t>, SQL, HTML, C#,C)</w:t>
            </w:r>
          </w:p>
        </w:tc>
        <w:tc>
          <w:tcPr>
            <w:tcW w:w="4675" w:type="dxa"/>
            <w:tcMar>
              <w:left w:w="360" w:type="dxa"/>
            </w:tcMar>
          </w:tcPr>
          <w:p w14:paraId="08A625D2" w14:textId="16E87947" w:rsidR="003A0632" w:rsidRPr="006E1507" w:rsidRDefault="009450AD" w:rsidP="006E1507">
            <w:pPr>
              <w:pStyle w:val="ListBullet"/>
              <w:contextualSpacing w:val="0"/>
            </w:pPr>
            <w:r>
              <w:t>Excel</w:t>
            </w:r>
          </w:p>
          <w:p w14:paraId="6905B0B2" w14:textId="698575B5" w:rsidR="001E3120" w:rsidRPr="006E1507" w:rsidRDefault="009450AD" w:rsidP="006E1507">
            <w:pPr>
              <w:pStyle w:val="ListBullet"/>
              <w:contextualSpacing w:val="0"/>
            </w:pPr>
            <w:r>
              <w:t xml:space="preserve">Communication </w:t>
            </w:r>
          </w:p>
          <w:p w14:paraId="302CB852" w14:textId="77777777" w:rsidR="001E3120" w:rsidRDefault="001E4CC2" w:rsidP="006E1507">
            <w:pPr>
              <w:pStyle w:val="ListBullet"/>
              <w:contextualSpacing w:val="0"/>
            </w:pPr>
            <w:proofErr w:type="spellStart"/>
            <w:r>
              <w:t>Databasing</w:t>
            </w:r>
            <w:proofErr w:type="spellEnd"/>
          </w:p>
          <w:p w14:paraId="78596D91" w14:textId="77777777" w:rsidR="00B838B9" w:rsidRDefault="00E5002D" w:rsidP="00B838B9">
            <w:pPr>
              <w:pStyle w:val="ListBullet"/>
              <w:contextualSpacing w:val="0"/>
            </w:pPr>
            <w:r>
              <w:t xml:space="preserve">Data Analytics </w:t>
            </w:r>
          </w:p>
          <w:p w14:paraId="3DCE8AB5" w14:textId="77777777" w:rsidR="009329B5" w:rsidRDefault="009329B5" w:rsidP="00B838B9">
            <w:pPr>
              <w:pStyle w:val="ListBullet"/>
              <w:contextualSpacing w:val="0"/>
            </w:pPr>
            <w:r>
              <w:t>Mathematics</w:t>
            </w:r>
          </w:p>
          <w:p w14:paraId="1A587A7A" w14:textId="05F7C78C" w:rsidR="009329B5" w:rsidRPr="006E1507" w:rsidRDefault="009329B5" w:rsidP="00B838B9">
            <w:pPr>
              <w:pStyle w:val="ListBullet"/>
              <w:contextualSpacing w:val="0"/>
            </w:pPr>
            <w:r>
              <w:t>Basic German</w:t>
            </w:r>
          </w:p>
        </w:tc>
      </w:tr>
    </w:tbl>
    <w:sdt>
      <w:sdtPr>
        <w:alias w:val="Activities:"/>
        <w:tag w:val="Activities:"/>
        <w:id w:val="1223332893"/>
        <w:placeholder>
          <w:docPart w:val="B18101959ED849A5B0CE7397D3CA0041"/>
        </w:placeholder>
        <w:temporary/>
        <w:showingPlcHdr/>
        <w15:appearance w15:val="hidden"/>
      </w:sdtPr>
      <w:sdtEndPr/>
      <w:sdtContent>
        <w:p w14:paraId="1899C15E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76A83486" w14:textId="77777777" w:rsidR="00E5002D" w:rsidRDefault="00E5002D" w:rsidP="006E1507">
      <w:r>
        <w:t>I like</w:t>
      </w:r>
    </w:p>
    <w:p w14:paraId="2F73B038" w14:textId="77777777" w:rsidR="00E5002D" w:rsidRDefault="00E5002D" w:rsidP="00E5002D">
      <w:pPr>
        <w:pStyle w:val="ListBullet"/>
      </w:pPr>
      <w:r>
        <w:t>Programming</w:t>
      </w:r>
    </w:p>
    <w:p w14:paraId="51141738" w14:textId="3F75FBB7" w:rsidR="00E5002D" w:rsidRDefault="00E5002D" w:rsidP="00E5002D">
      <w:pPr>
        <w:pStyle w:val="ListBullet"/>
      </w:pPr>
      <w:r>
        <w:t>Project</w:t>
      </w:r>
      <w:r w:rsidR="00BA3E55">
        <w:t xml:space="preserve"> </w:t>
      </w:r>
      <w:r>
        <w:t>Management</w:t>
      </w:r>
    </w:p>
    <w:p w14:paraId="0D21C6CE" w14:textId="2C46838F" w:rsidR="00E5002D" w:rsidRDefault="00E5002D" w:rsidP="00E5002D">
      <w:pPr>
        <w:pStyle w:val="ListBullet"/>
      </w:pPr>
      <w:r>
        <w:t>Data Analysis</w:t>
      </w:r>
    </w:p>
    <w:p w14:paraId="2831C3E4" w14:textId="647F987B" w:rsidR="00BA3E55" w:rsidRDefault="00BA3E55" w:rsidP="00E5002D">
      <w:pPr>
        <w:pStyle w:val="ListBullet"/>
      </w:pPr>
      <w:proofErr w:type="spellStart"/>
      <w:r>
        <w:t>Databasing</w:t>
      </w:r>
      <w:proofErr w:type="spellEnd"/>
    </w:p>
    <w:p w14:paraId="5D9BEEDD" w14:textId="0DAEFEF5" w:rsidR="00B51D1B" w:rsidRDefault="00E5002D" w:rsidP="00E5002D">
      <w:pPr>
        <w:pStyle w:val="ListBullet"/>
      </w:pPr>
      <w:r>
        <w:t>Being Challenged</w:t>
      </w:r>
      <w:r w:rsidR="00822684">
        <w:t xml:space="preserve"> </w:t>
      </w:r>
    </w:p>
    <w:p w14:paraId="0D77C038" w14:textId="5D667193" w:rsidR="009329B5" w:rsidRPr="009329B5" w:rsidRDefault="009329B5" w:rsidP="009329B5">
      <w:pPr>
        <w:pStyle w:val="ContactInfoEmphasis"/>
      </w:pPr>
      <w:bookmarkStart w:id="0" w:name="_GoBack"/>
      <w:r w:rsidRPr="009329B5">
        <w:lastRenderedPageBreak/>
        <w:t>References</w:t>
      </w:r>
      <w:bookmarkEnd w:id="0"/>
    </w:p>
    <w:sectPr w:rsidR="009329B5" w:rsidRPr="009329B5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19E37" w14:textId="77777777" w:rsidR="00DD37EF" w:rsidRDefault="00DD37EF" w:rsidP="0068194B">
      <w:r>
        <w:separator/>
      </w:r>
    </w:p>
    <w:p w14:paraId="6ECF6C5C" w14:textId="77777777" w:rsidR="00DD37EF" w:rsidRDefault="00DD37EF"/>
    <w:p w14:paraId="267CF119" w14:textId="77777777" w:rsidR="00DD37EF" w:rsidRDefault="00DD37EF"/>
  </w:endnote>
  <w:endnote w:type="continuationSeparator" w:id="0">
    <w:p w14:paraId="262AA154" w14:textId="77777777" w:rsidR="00DD37EF" w:rsidRDefault="00DD37EF" w:rsidP="0068194B">
      <w:r>
        <w:continuationSeparator/>
      </w:r>
    </w:p>
    <w:p w14:paraId="4C7BEA0F" w14:textId="77777777" w:rsidR="00DD37EF" w:rsidRDefault="00DD37EF"/>
    <w:p w14:paraId="48CF136C" w14:textId="77777777" w:rsidR="00DD37EF" w:rsidRDefault="00DD37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1367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12707" w14:textId="77777777" w:rsidR="00DD37EF" w:rsidRDefault="00DD37EF" w:rsidP="0068194B">
      <w:r>
        <w:separator/>
      </w:r>
    </w:p>
    <w:p w14:paraId="3272FD27" w14:textId="77777777" w:rsidR="00DD37EF" w:rsidRDefault="00DD37EF"/>
    <w:p w14:paraId="00669132" w14:textId="77777777" w:rsidR="00DD37EF" w:rsidRDefault="00DD37EF"/>
  </w:footnote>
  <w:footnote w:type="continuationSeparator" w:id="0">
    <w:p w14:paraId="294A8BC5" w14:textId="77777777" w:rsidR="00DD37EF" w:rsidRDefault="00DD37EF" w:rsidP="0068194B">
      <w:r>
        <w:continuationSeparator/>
      </w:r>
    </w:p>
    <w:p w14:paraId="2BE0D677" w14:textId="77777777" w:rsidR="00DD37EF" w:rsidRDefault="00DD37EF"/>
    <w:p w14:paraId="6B905B29" w14:textId="77777777" w:rsidR="00DD37EF" w:rsidRDefault="00DD37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5EC8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261A2B" wp14:editId="17C6C76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384EC0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E13E69"/>
    <w:multiLevelType w:val="hybridMultilevel"/>
    <w:tmpl w:val="11124560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16A55B8F"/>
    <w:multiLevelType w:val="hybridMultilevel"/>
    <w:tmpl w:val="7ABCE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FD372C1"/>
    <w:multiLevelType w:val="hybridMultilevel"/>
    <w:tmpl w:val="281283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50"/>
    <w:rsid w:val="000001EF"/>
    <w:rsid w:val="00000E34"/>
    <w:rsid w:val="00007322"/>
    <w:rsid w:val="00007728"/>
    <w:rsid w:val="00024584"/>
    <w:rsid w:val="00024730"/>
    <w:rsid w:val="00052314"/>
    <w:rsid w:val="00055E95"/>
    <w:rsid w:val="0007021F"/>
    <w:rsid w:val="0007141C"/>
    <w:rsid w:val="000B2BA5"/>
    <w:rsid w:val="000F2F8C"/>
    <w:rsid w:val="0010006E"/>
    <w:rsid w:val="001045A8"/>
    <w:rsid w:val="00114A91"/>
    <w:rsid w:val="001427E1"/>
    <w:rsid w:val="00145C72"/>
    <w:rsid w:val="00163668"/>
    <w:rsid w:val="00171566"/>
    <w:rsid w:val="00173A18"/>
    <w:rsid w:val="00174676"/>
    <w:rsid w:val="001755A8"/>
    <w:rsid w:val="00184014"/>
    <w:rsid w:val="00192008"/>
    <w:rsid w:val="001C0E68"/>
    <w:rsid w:val="001C4B6F"/>
    <w:rsid w:val="001D0BF1"/>
    <w:rsid w:val="001E3120"/>
    <w:rsid w:val="001E4CC2"/>
    <w:rsid w:val="001E7E0C"/>
    <w:rsid w:val="001F0BB0"/>
    <w:rsid w:val="001F4E6D"/>
    <w:rsid w:val="001F6140"/>
    <w:rsid w:val="00203573"/>
    <w:rsid w:val="002052E9"/>
    <w:rsid w:val="0020597D"/>
    <w:rsid w:val="00207EB6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6846"/>
    <w:rsid w:val="00294998"/>
    <w:rsid w:val="00294EF6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1D32"/>
    <w:rsid w:val="00486277"/>
    <w:rsid w:val="00490C4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2399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731D"/>
    <w:rsid w:val="005F4B91"/>
    <w:rsid w:val="005F55D2"/>
    <w:rsid w:val="0062312F"/>
    <w:rsid w:val="00625F2C"/>
    <w:rsid w:val="006618E9"/>
    <w:rsid w:val="0068194B"/>
    <w:rsid w:val="00692703"/>
    <w:rsid w:val="006A1962"/>
    <w:rsid w:val="006A507C"/>
    <w:rsid w:val="006B5D48"/>
    <w:rsid w:val="006B7D7B"/>
    <w:rsid w:val="006C1A5E"/>
    <w:rsid w:val="006C5A21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2684"/>
    <w:rsid w:val="00827674"/>
    <w:rsid w:val="00834955"/>
    <w:rsid w:val="00855B59"/>
    <w:rsid w:val="00860461"/>
    <w:rsid w:val="0086487C"/>
    <w:rsid w:val="00870B20"/>
    <w:rsid w:val="0088175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29B5"/>
    <w:rsid w:val="009361BA"/>
    <w:rsid w:val="00944F78"/>
    <w:rsid w:val="009450AD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73A3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0A54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38B9"/>
    <w:rsid w:val="00B8494C"/>
    <w:rsid w:val="00B868D6"/>
    <w:rsid w:val="00BA1546"/>
    <w:rsid w:val="00BA3E55"/>
    <w:rsid w:val="00BB4E51"/>
    <w:rsid w:val="00BD431F"/>
    <w:rsid w:val="00BE423E"/>
    <w:rsid w:val="00BF61AC"/>
    <w:rsid w:val="00C40FBA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159B"/>
    <w:rsid w:val="00D63D12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37EF"/>
    <w:rsid w:val="00DE0FAA"/>
    <w:rsid w:val="00DE136D"/>
    <w:rsid w:val="00DE1F54"/>
    <w:rsid w:val="00DE6534"/>
    <w:rsid w:val="00DF4D6C"/>
    <w:rsid w:val="00DF5FA0"/>
    <w:rsid w:val="00E01923"/>
    <w:rsid w:val="00E14498"/>
    <w:rsid w:val="00E2397A"/>
    <w:rsid w:val="00E254DB"/>
    <w:rsid w:val="00E300FC"/>
    <w:rsid w:val="00E362DB"/>
    <w:rsid w:val="00E5002D"/>
    <w:rsid w:val="00E5632B"/>
    <w:rsid w:val="00E70240"/>
    <w:rsid w:val="00E71E6B"/>
    <w:rsid w:val="00E81CC5"/>
    <w:rsid w:val="00E85A87"/>
    <w:rsid w:val="00E85B4A"/>
    <w:rsid w:val="00E87A6C"/>
    <w:rsid w:val="00E9528E"/>
    <w:rsid w:val="00EA5099"/>
    <w:rsid w:val="00EC1351"/>
    <w:rsid w:val="00EC4CBF"/>
    <w:rsid w:val="00EE2CA8"/>
    <w:rsid w:val="00EF14D7"/>
    <w:rsid w:val="00EF17E8"/>
    <w:rsid w:val="00EF51D9"/>
    <w:rsid w:val="00F007C4"/>
    <w:rsid w:val="00F01127"/>
    <w:rsid w:val="00F130DD"/>
    <w:rsid w:val="00F24884"/>
    <w:rsid w:val="00F476C4"/>
    <w:rsid w:val="00F61DF9"/>
    <w:rsid w:val="00F6486C"/>
    <w:rsid w:val="00F81960"/>
    <w:rsid w:val="00F8769D"/>
    <w:rsid w:val="00F9350C"/>
    <w:rsid w:val="00F94EB5"/>
    <w:rsid w:val="00F9624D"/>
    <w:rsid w:val="00F97C8C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E6FFB"/>
  <w15:chartTrackingRefBased/>
  <w15:docId w15:val="{836BC4AF-A5DE-4B94-9BDA-EF00BC62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ky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DCCF3888614CFE8F56D7155E41F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B3232-AF63-4B7B-B454-FFC6A8747400}"/>
      </w:docPartPr>
      <w:docPartBody>
        <w:p w:rsidR="00AE2E7B" w:rsidRDefault="003076E1">
          <w:pPr>
            <w:pStyle w:val="F3DCCF3888614CFE8F56D7155E41F5F1"/>
          </w:pPr>
          <w:r w:rsidRPr="00CF1A49">
            <w:t>·</w:t>
          </w:r>
        </w:p>
      </w:docPartBody>
    </w:docPart>
    <w:docPart>
      <w:docPartPr>
        <w:name w:val="1CCD25C6B70B4F9588A5275DCD3E7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27A78-FBAF-4BB6-ACFE-8B105A2A72F3}"/>
      </w:docPartPr>
      <w:docPartBody>
        <w:p w:rsidR="00AE2E7B" w:rsidRDefault="003076E1">
          <w:pPr>
            <w:pStyle w:val="1CCD25C6B70B4F9588A5275DCD3E79EA"/>
          </w:pPr>
          <w:r w:rsidRPr="00CF1A49">
            <w:t>·</w:t>
          </w:r>
        </w:p>
      </w:docPartBody>
    </w:docPart>
    <w:docPart>
      <w:docPartPr>
        <w:name w:val="23ECB14D61514C5DB4A052BE3E767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238A8-F8FE-4263-B7B1-8DC01179FAD7}"/>
      </w:docPartPr>
      <w:docPartBody>
        <w:p w:rsidR="00AE2E7B" w:rsidRDefault="003076E1">
          <w:pPr>
            <w:pStyle w:val="23ECB14D61514C5DB4A052BE3E7670AC"/>
          </w:pPr>
          <w:r w:rsidRPr="00CF1A49">
            <w:t>Experience</w:t>
          </w:r>
        </w:p>
      </w:docPartBody>
    </w:docPart>
    <w:docPart>
      <w:docPartPr>
        <w:name w:val="26592BB5B7B0478488ED9288053C6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B10B9-DED3-465D-8B71-C0AB67BB970E}"/>
      </w:docPartPr>
      <w:docPartBody>
        <w:p w:rsidR="00AE2E7B" w:rsidRDefault="003076E1">
          <w:pPr>
            <w:pStyle w:val="26592BB5B7B0478488ED9288053C6B7D"/>
          </w:pPr>
          <w:r w:rsidRPr="00CF1A49">
            <w:t>Education</w:t>
          </w:r>
        </w:p>
      </w:docPartBody>
    </w:docPart>
    <w:docPart>
      <w:docPartPr>
        <w:name w:val="5AA20046536D4738B957194B818DD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2DD53-4E7A-4102-B7FF-95E36F06D3F4}"/>
      </w:docPartPr>
      <w:docPartBody>
        <w:p w:rsidR="00AE2E7B" w:rsidRDefault="003076E1">
          <w:pPr>
            <w:pStyle w:val="5AA20046536D4738B957194B818DD4C7"/>
          </w:pPr>
          <w:r w:rsidRPr="00CF1A49">
            <w:t>Skills</w:t>
          </w:r>
        </w:p>
      </w:docPartBody>
    </w:docPart>
    <w:docPart>
      <w:docPartPr>
        <w:name w:val="B18101959ED849A5B0CE7397D3CA0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FEB20-39EF-45E2-B207-4299425962D5}"/>
      </w:docPartPr>
      <w:docPartBody>
        <w:p w:rsidR="00AE2E7B" w:rsidRDefault="003076E1">
          <w:pPr>
            <w:pStyle w:val="B18101959ED849A5B0CE7397D3CA0041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E1"/>
    <w:rsid w:val="00287AEA"/>
    <w:rsid w:val="003076E1"/>
    <w:rsid w:val="003422F7"/>
    <w:rsid w:val="007524E5"/>
    <w:rsid w:val="008A186B"/>
    <w:rsid w:val="00AE2E7B"/>
    <w:rsid w:val="00B5245B"/>
    <w:rsid w:val="00C1399E"/>
    <w:rsid w:val="00D607C0"/>
    <w:rsid w:val="00DE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0D11F9830041BBAD383851C0ED66CE">
    <w:name w:val="590D11F9830041BBAD383851C0ED66C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CD59EA003DC4D1AA4E6166D73394C07">
    <w:name w:val="6CD59EA003DC4D1AA4E6166D73394C07"/>
  </w:style>
  <w:style w:type="paragraph" w:customStyle="1" w:styleId="B5713E6E381D4255A3D8405A52E5D3BD">
    <w:name w:val="B5713E6E381D4255A3D8405A52E5D3BD"/>
  </w:style>
  <w:style w:type="paragraph" w:customStyle="1" w:styleId="F3DCCF3888614CFE8F56D7155E41F5F1">
    <w:name w:val="F3DCCF3888614CFE8F56D7155E41F5F1"/>
  </w:style>
  <w:style w:type="paragraph" w:customStyle="1" w:styleId="DA69B2DA7A164F1D87E87B9C46E1C6F2">
    <w:name w:val="DA69B2DA7A164F1D87E87B9C46E1C6F2"/>
  </w:style>
  <w:style w:type="paragraph" w:customStyle="1" w:styleId="A6F0F9E41C7F4E6A8CA2FEFF07C4B310">
    <w:name w:val="A6F0F9E41C7F4E6A8CA2FEFF07C4B310"/>
  </w:style>
  <w:style w:type="paragraph" w:customStyle="1" w:styleId="1CCD25C6B70B4F9588A5275DCD3E79EA">
    <w:name w:val="1CCD25C6B70B4F9588A5275DCD3E79EA"/>
  </w:style>
  <w:style w:type="paragraph" w:customStyle="1" w:styleId="40133C292C2E4026B805DDFE6E220111">
    <w:name w:val="40133C292C2E4026B805DDFE6E220111"/>
  </w:style>
  <w:style w:type="paragraph" w:customStyle="1" w:styleId="2FE745C962BE4D90AA9A29A81C55FB4C">
    <w:name w:val="2FE745C962BE4D90AA9A29A81C55FB4C"/>
  </w:style>
  <w:style w:type="paragraph" w:customStyle="1" w:styleId="B4803C61DBD54C00883D1976A97603C4">
    <w:name w:val="B4803C61DBD54C00883D1976A97603C4"/>
  </w:style>
  <w:style w:type="paragraph" w:customStyle="1" w:styleId="EF7C016B49D742739B6068EB703FA127">
    <w:name w:val="EF7C016B49D742739B6068EB703FA127"/>
  </w:style>
  <w:style w:type="paragraph" w:customStyle="1" w:styleId="23ECB14D61514C5DB4A052BE3E7670AC">
    <w:name w:val="23ECB14D61514C5DB4A052BE3E7670AC"/>
  </w:style>
  <w:style w:type="paragraph" w:customStyle="1" w:styleId="5367A6DE5E294D80B3DCADCFBD1C70B3">
    <w:name w:val="5367A6DE5E294D80B3DCADCFBD1C70B3"/>
  </w:style>
  <w:style w:type="paragraph" w:customStyle="1" w:styleId="0F00873254814EB6A485D0E0E55070E4">
    <w:name w:val="0F00873254814EB6A485D0E0E55070E4"/>
  </w:style>
  <w:style w:type="paragraph" w:customStyle="1" w:styleId="FBF0889FB9D44B8497FC14635913595B">
    <w:name w:val="FBF0889FB9D44B8497FC14635913595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5163B3D1CD7406BBAB776EA24384810">
    <w:name w:val="55163B3D1CD7406BBAB776EA24384810"/>
  </w:style>
  <w:style w:type="paragraph" w:customStyle="1" w:styleId="ADEA75DC2DE24308BFDE29D83E7E7150">
    <w:name w:val="ADEA75DC2DE24308BFDE29D83E7E7150"/>
  </w:style>
  <w:style w:type="paragraph" w:customStyle="1" w:styleId="02804F68E1DD4F8BAB3AC4EFB8395C5E">
    <w:name w:val="02804F68E1DD4F8BAB3AC4EFB8395C5E"/>
  </w:style>
  <w:style w:type="paragraph" w:customStyle="1" w:styleId="94D628131AF0445E85CDE078493C1AF9">
    <w:name w:val="94D628131AF0445E85CDE078493C1AF9"/>
  </w:style>
  <w:style w:type="paragraph" w:customStyle="1" w:styleId="835164D1DA0949C69A3F10C71FE2C344">
    <w:name w:val="835164D1DA0949C69A3F10C71FE2C344"/>
  </w:style>
  <w:style w:type="paragraph" w:customStyle="1" w:styleId="9461A6FFEB504029892B3A3A7310794D">
    <w:name w:val="9461A6FFEB504029892B3A3A7310794D"/>
  </w:style>
  <w:style w:type="paragraph" w:customStyle="1" w:styleId="3AA0CD46B4D54814A529DEA173F3542E">
    <w:name w:val="3AA0CD46B4D54814A529DEA173F3542E"/>
  </w:style>
  <w:style w:type="paragraph" w:customStyle="1" w:styleId="26592BB5B7B0478488ED9288053C6B7D">
    <w:name w:val="26592BB5B7B0478488ED9288053C6B7D"/>
  </w:style>
  <w:style w:type="paragraph" w:customStyle="1" w:styleId="6C2E2F78270F49CFB6DCD32706EE7696">
    <w:name w:val="6C2E2F78270F49CFB6DCD32706EE7696"/>
  </w:style>
  <w:style w:type="paragraph" w:customStyle="1" w:styleId="CE895ECD05C24A01A4C83D5667C2B7C6">
    <w:name w:val="CE895ECD05C24A01A4C83D5667C2B7C6"/>
  </w:style>
  <w:style w:type="paragraph" w:customStyle="1" w:styleId="C9E76DC7D4F54CD4AA97E333E6642103">
    <w:name w:val="C9E76DC7D4F54CD4AA97E333E6642103"/>
  </w:style>
  <w:style w:type="paragraph" w:customStyle="1" w:styleId="C7FDE178B0C24AC4962798E75400532E">
    <w:name w:val="C7FDE178B0C24AC4962798E75400532E"/>
  </w:style>
  <w:style w:type="paragraph" w:customStyle="1" w:styleId="27782BAFAF0647B79FFDCE656BE035A0">
    <w:name w:val="27782BAFAF0647B79FFDCE656BE035A0"/>
  </w:style>
  <w:style w:type="paragraph" w:customStyle="1" w:styleId="E52ADBF4D977469F9AEB9E55E684A97E">
    <w:name w:val="E52ADBF4D977469F9AEB9E55E684A97E"/>
  </w:style>
  <w:style w:type="paragraph" w:customStyle="1" w:styleId="53EE3A4B1C10460CB4BF48661BE424D2">
    <w:name w:val="53EE3A4B1C10460CB4BF48661BE424D2"/>
  </w:style>
  <w:style w:type="paragraph" w:customStyle="1" w:styleId="69AB6985B0E44B428BB9E531DEE5E109">
    <w:name w:val="69AB6985B0E44B428BB9E531DEE5E109"/>
  </w:style>
  <w:style w:type="paragraph" w:customStyle="1" w:styleId="0A003D04557145CD8028F35EEF70C6AD">
    <w:name w:val="0A003D04557145CD8028F35EEF70C6AD"/>
  </w:style>
  <w:style w:type="paragraph" w:customStyle="1" w:styleId="2E83ADB87C3449208CE2804587D6B8E9">
    <w:name w:val="2E83ADB87C3449208CE2804587D6B8E9"/>
  </w:style>
  <w:style w:type="paragraph" w:customStyle="1" w:styleId="5AA20046536D4738B957194B818DD4C7">
    <w:name w:val="5AA20046536D4738B957194B818DD4C7"/>
  </w:style>
  <w:style w:type="paragraph" w:customStyle="1" w:styleId="AB58C6BCDD3843CEBA526CE6AAC9F8A9">
    <w:name w:val="AB58C6BCDD3843CEBA526CE6AAC9F8A9"/>
  </w:style>
  <w:style w:type="paragraph" w:customStyle="1" w:styleId="0B86318DBCC04C77B5B98D0C830C4896">
    <w:name w:val="0B86318DBCC04C77B5B98D0C830C4896"/>
  </w:style>
  <w:style w:type="paragraph" w:customStyle="1" w:styleId="7505DA1239D94F7FA4DDE7A378121641">
    <w:name w:val="7505DA1239D94F7FA4DDE7A378121641"/>
  </w:style>
  <w:style w:type="paragraph" w:customStyle="1" w:styleId="2DDA61BF316B45CDA042AFC637BABBFF">
    <w:name w:val="2DDA61BF316B45CDA042AFC637BABBFF"/>
  </w:style>
  <w:style w:type="paragraph" w:customStyle="1" w:styleId="F0BB970CE01F47E6885FCE8303C89B90">
    <w:name w:val="F0BB970CE01F47E6885FCE8303C89B90"/>
  </w:style>
  <w:style w:type="paragraph" w:customStyle="1" w:styleId="B18101959ED849A5B0CE7397D3CA0041">
    <w:name w:val="B18101959ED849A5B0CE7397D3CA0041"/>
  </w:style>
  <w:style w:type="paragraph" w:customStyle="1" w:styleId="BA16A80822EB4D1CA6E1715C4D7C37BA">
    <w:name w:val="BA16A80822EB4D1CA6E1715C4D7C37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560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Micky</dc:creator>
  <cp:keywords/>
  <dc:description/>
  <cp:lastModifiedBy>Michael Munro</cp:lastModifiedBy>
  <cp:revision>4</cp:revision>
  <dcterms:created xsi:type="dcterms:W3CDTF">2018-03-13T10:03:00Z</dcterms:created>
  <dcterms:modified xsi:type="dcterms:W3CDTF">2018-04-05T20:48:00Z</dcterms:modified>
  <cp:category/>
</cp:coreProperties>
</file>